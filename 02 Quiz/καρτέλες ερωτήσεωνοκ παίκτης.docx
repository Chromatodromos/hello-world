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0A0"/>
      </w:tblPr>
      <w:tblGrid>
        <w:gridCol w:w="4229"/>
        <w:gridCol w:w="4293"/>
      </w:tblGrid>
      <w:tr w:rsidR="00260E93" w:rsidRPr="00920DD4" w:rsidTr="00920DD4">
        <w:trPr>
          <w:trHeight w:val="5954"/>
        </w:trPr>
        <w:tc>
          <w:tcPr>
            <w:tcW w:w="4261" w:type="dxa"/>
          </w:tcPr>
          <w:p w:rsidR="00260E93" w:rsidRPr="00920DD4" w:rsidRDefault="00260E93" w:rsidP="00920DD4">
            <w:pPr>
              <w:spacing w:line="240" w:lineRule="auto"/>
              <w:jc w:val="center"/>
              <w:rPr>
                <w:sz w:val="40"/>
              </w:rPr>
            </w:pPr>
            <w:r w:rsidRPr="00920DD4">
              <w:rPr>
                <w:sz w:val="40"/>
              </w:rPr>
              <w:t>Ερώτηση #1</w:t>
            </w:r>
          </w:p>
          <w:tbl>
            <w:tblPr>
              <w:tblpPr w:leftFromText="180" w:rightFromText="180" w:vertAnchor="text" w:horzAnchor="margin" w:tblpY="1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419"/>
              <w:gridCol w:w="3584"/>
            </w:tblGrid>
            <w:tr w:rsidR="00260E93" w:rsidRPr="00920DD4" w:rsidTr="00920DD4">
              <w:trPr>
                <w:trHeight w:val="2542"/>
              </w:trPr>
              <w:tc>
                <w:tcPr>
                  <w:tcW w:w="40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Η μεγαλύτερη απειλή για την ανάπτυξη είναι: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rFonts w:cs="Calibri"/>
                      <w:b/>
                      <w:color w:val="000000"/>
                      <w:sz w:val="28"/>
                      <w:szCs w:val="28"/>
                    </w:rPr>
                  </w:pPr>
                  <w:r w:rsidRPr="00920DD4">
                    <w:rPr>
                      <w:rFonts w:cs="Calibri"/>
                      <w:b/>
                      <w:color w:val="000000"/>
                      <w:sz w:val="28"/>
                      <w:szCs w:val="28"/>
                    </w:rPr>
                    <w:t>2</w:t>
                  </w:r>
                </w:p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3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Το λιώσιμο των παγόβουνων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6</w:t>
                  </w:r>
                </w:p>
              </w:tc>
              <w:tc>
                <w:tcPr>
                  <w:tcW w:w="3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Η ρύπανση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3</w:t>
                  </w:r>
                </w:p>
              </w:tc>
              <w:tc>
                <w:tcPr>
                  <w:tcW w:w="3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Η κλιματική αλλαγή</w:t>
                  </w:r>
                </w:p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5</w:t>
                  </w:r>
                </w:p>
              </w:tc>
              <w:tc>
                <w:tcPr>
                  <w:tcW w:w="3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Η αύξηση του πληθυσμού</w:t>
                  </w:r>
                </w:p>
              </w:tc>
            </w:tr>
          </w:tbl>
          <w:p w:rsidR="00260E93" w:rsidRPr="00920DD4" w:rsidRDefault="00260E93" w:rsidP="00920DD4">
            <w:pPr>
              <w:spacing w:line="240" w:lineRule="auto"/>
              <w:jc w:val="center"/>
            </w:pPr>
          </w:p>
        </w:tc>
        <w:tc>
          <w:tcPr>
            <w:tcW w:w="4261" w:type="dxa"/>
          </w:tcPr>
          <w:p w:rsidR="00260E93" w:rsidRPr="00920DD4" w:rsidRDefault="00260E93" w:rsidP="00920DD4">
            <w:pPr>
              <w:spacing w:line="240" w:lineRule="auto"/>
              <w:jc w:val="center"/>
              <w:rPr>
                <w:sz w:val="40"/>
              </w:rPr>
            </w:pPr>
            <w:r w:rsidRPr="00920DD4">
              <w:rPr>
                <w:sz w:val="40"/>
              </w:rPr>
              <w:t>Ερώτηση #2</w:t>
            </w:r>
          </w:p>
          <w:tbl>
            <w:tblPr>
              <w:tblpPr w:leftFromText="180" w:rightFromText="180" w:vertAnchor="text" w:horzAnchor="margin" w:tblpY="1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525"/>
              <w:gridCol w:w="3505"/>
            </w:tblGrid>
            <w:tr w:rsidR="00260E93" w:rsidRPr="00920DD4" w:rsidTr="00920DD4">
              <w:trPr>
                <w:trHeight w:val="2542"/>
              </w:trPr>
              <w:tc>
                <w:tcPr>
                  <w:tcW w:w="40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Το φαινόμενο του θερμοκηπίου: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7</w:t>
                  </w:r>
                </w:p>
              </w:tc>
              <w:tc>
                <w:tcPr>
                  <w:tcW w:w="3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4"/>
                    </w:rPr>
                    <w:t>Αφορά στην μείωση της θερμοκρασίας στην επιφάνεια της γης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3</w:t>
                  </w:r>
                </w:p>
              </w:tc>
              <w:tc>
                <w:tcPr>
                  <w:tcW w:w="3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4"/>
                    </w:rPr>
                    <w:t>Προκαλείται από έλλειψη οξυγόνου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6</w:t>
                  </w:r>
                </w:p>
              </w:tc>
              <w:tc>
                <w:tcPr>
                  <w:tcW w:w="3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4"/>
                    </w:rPr>
                    <w:t>Αφορά στην αύξηση της θερμοκρασίας στην επιφάνεια της γης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9</w:t>
                  </w:r>
                </w:p>
              </w:tc>
              <w:tc>
                <w:tcPr>
                  <w:tcW w:w="3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4"/>
                    </w:rPr>
                    <w:t>Προκαλείται από μείωση του διοξειδίου του άνθρακα</w:t>
                  </w:r>
                </w:p>
              </w:tc>
            </w:tr>
          </w:tbl>
          <w:p w:rsidR="00260E93" w:rsidRPr="00920DD4" w:rsidRDefault="00260E93" w:rsidP="00920DD4">
            <w:pPr>
              <w:spacing w:line="240" w:lineRule="auto"/>
            </w:pPr>
          </w:p>
        </w:tc>
      </w:tr>
      <w:tr w:rsidR="00260E93" w:rsidRPr="00920DD4" w:rsidTr="00920DD4">
        <w:trPr>
          <w:trHeight w:val="5954"/>
        </w:trPr>
        <w:tc>
          <w:tcPr>
            <w:tcW w:w="4261" w:type="dxa"/>
          </w:tcPr>
          <w:p w:rsidR="00260E93" w:rsidRPr="00920DD4" w:rsidRDefault="00260E93" w:rsidP="00920DD4">
            <w:pPr>
              <w:spacing w:line="240" w:lineRule="auto"/>
              <w:jc w:val="center"/>
              <w:rPr>
                <w:sz w:val="40"/>
              </w:rPr>
            </w:pPr>
            <w:r w:rsidRPr="00920DD4">
              <w:rPr>
                <w:sz w:val="40"/>
              </w:rPr>
              <w:t>Ερώτηση #3</w:t>
            </w:r>
          </w:p>
          <w:tbl>
            <w:tblPr>
              <w:tblpPr w:leftFromText="180" w:rightFromText="180" w:vertAnchor="text" w:horzAnchor="margin" w:tblpY="1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583"/>
              <w:gridCol w:w="3420"/>
            </w:tblGrid>
            <w:tr w:rsidR="00260E93" w:rsidRPr="00920DD4" w:rsidTr="00920DD4">
              <w:trPr>
                <w:trHeight w:val="2542"/>
              </w:trPr>
              <w:tc>
                <w:tcPr>
                  <w:tcW w:w="40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Πόσο θέλουμε να περιοριστεί η υπερθέρμανση του πλανήτη με όρους μιας παγκόσμιας αύξησης της θερμοκρασίας;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5</w:t>
                  </w:r>
                </w:p>
              </w:tc>
              <w:tc>
                <w:tcPr>
                  <w:tcW w:w="3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3</w:t>
                  </w:r>
                  <w:r w:rsidRPr="00920DD4">
                    <w:rPr>
                      <w:sz w:val="28"/>
                      <w:vertAlign w:val="superscript"/>
                    </w:rPr>
                    <w:t>ο</w:t>
                  </w:r>
                  <w:r w:rsidRPr="00920DD4">
                    <w:rPr>
                      <w:sz w:val="28"/>
                    </w:rPr>
                    <w:t xml:space="preserve"> κελσίου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2</w:t>
                  </w:r>
                </w:p>
              </w:tc>
              <w:tc>
                <w:tcPr>
                  <w:tcW w:w="3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10</w:t>
                  </w:r>
                  <w:r w:rsidRPr="00920DD4">
                    <w:rPr>
                      <w:sz w:val="28"/>
                      <w:vertAlign w:val="superscript"/>
                    </w:rPr>
                    <w:t>ο</w:t>
                  </w:r>
                  <w:r w:rsidRPr="00920DD4">
                    <w:rPr>
                      <w:sz w:val="28"/>
                    </w:rPr>
                    <w:t xml:space="preserve"> κελσίου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7</w:t>
                  </w:r>
                </w:p>
              </w:tc>
              <w:tc>
                <w:tcPr>
                  <w:tcW w:w="3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5</w:t>
                  </w:r>
                  <w:r w:rsidRPr="00920DD4">
                    <w:rPr>
                      <w:sz w:val="28"/>
                      <w:vertAlign w:val="superscript"/>
                    </w:rPr>
                    <w:t>ο</w:t>
                  </w:r>
                  <w:r w:rsidRPr="00920DD4">
                    <w:rPr>
                      <w:sz w:val="28"/>
                    </w:rPr>
                    <w:t xml:space="preserve"> κελσίου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9</w:t>
                  </w:r>
                </w:p>
              </w:tc>
              <w:tc>
                <w:tcPr>
                  <w:tcW w:w="3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2</w:t>
                  </w:r>
                  <w:r w:rsidRPr="00920DD4">
                    <w:rPr>
                      <w:sz w:val="28"/>
                      <w:vertAlign w:val="superscript"/>
                    </w:rPr>
                    <w:t>ο</w:t>
                  </w:r>
                  <w:r w:rsidRPr="00920DD4">
                    <w:rPr>
                      <w:sz w:val="28"/>
                    </w:rPr>
                    <w:t xml:space="preserve"> κελσίου</w:t>
                  </w:r>
                </w:p>
              </w:tc>
            </w:tr>
          </w:tbl>
          <w:p w:rsidR="00260E93" w:rsidRPr="00920DD4" w:rsidRDefault="00260E93" w:rsidP="00920DD4">
            <w:pPr>
              <w:spacing w:line="240" w:lineRule="auto"/>
            </w:pPr>
          </w:p>
        </w:tc>
        <w:tc>
          <w:tcPr>
            <w:tcW w:w="4261" w:type="dxa"/>
          </w:tcPr>
          <w:p w:rsidR="00260E93" w:rsidRPr="00920DD4" w:rsidRDefault="00260E93" w:rsidP="00920DD4">
            <w:pPr>
              <w:spacing w:line="240" w:lineRule="auto"/>
              <w:jc w:val="center"/>
              <w:rPr>
                <w:sz w:val="40"/>
              </w:rPr>
            </w:pPr>
            <w:r w:rsidRPr="00920DD4">
              <w:rPr>
                <w:sz w:val="40"/>
              </w:rPr>
              <w:t>Ερώτηση #4</w:t>
            </w:r>
          </w:p>
          <w:tbl>
            <w:tblPr>
              <w:tblpPr w:leftFromText="180" w:rightFromText="180" w:vertAnchor="text" w:horzAnchor="margin" w:tblpY="1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600"/>
              <w:gridCol w:w="3430"/>
            </w:tblGrid>
            <w:tr w:rsidR="00260E93" w:rsidRPr="00920DD4" w:rsidTr="00920DD4">
              <w:trPr>
                <w:trHeight w:val="2542"/>
              </w:trPr>
              <w:tc>
                <w:tcPr>
                  <w:tcW w:w="40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Σε ποιες χώρες χρειάζεται να περπατήσει κανείς πάνω από 15 λεπτά για να βρει προστατευόμενη πηγή νερού;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</w:t>
                  </w:r>
                </w:p>
              </w:tc>
              <w:tc>
                <w:tcPr>
                  <w:tcW w:w="3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Αιθιοπία, Ρουάντα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3</w:t>
                  </w:r>
                </w:p>
              </w:tc>
              <w:tc>
                <w:tcPr>
                  <w:tcW w:w="3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Κίνα, Κολομβία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4</w:t>
                  </w:r>
                </w:p>
              </w:tc>
              <w:tc>
                <w:tcPr>
                  <w:tcW w:w="3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Βόρεια Κορέα, Ουκρανία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9</w:t>
                  </w:r>
                </w:p>
              </w:tc>
              <w:tc>
                <w:tcPr>
                  <w:tcW w:w="3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Τουρκία, Ιράν</w:t>
                  </w:r>
                </w:p>
              </w:tc>
            </w:tr>
          </w:tbl>
          <w:p w:rsidR="00260E93" w:rsidRPr="00920DD4" w:rsidRDefault="00260E93" w:rsidP="00920DD4">
            <w:pPr>
              <w:spacing w:line="240" w:lineRule="auto"/>
            </w:pPr>
          </w:p>
        </w:tc>
      </w:tr>
      <w:tr w:rsidR="00260E93" w:rsidRPr="00920DD4" w:rsidTr="00920DD4">
        <w:trPr>
          <w:trHeight w:val="5954"/>
        </w:trPr>
        <w:tc>
          <w:tcPr>
            <w:tcW w:w="4261" w:type="dxa"/>
          </w:tcPr>
          <w:p w:rsidR="00260E93" w:rsidRPr="00920DD4" w:rsidRDefault="00260E93" w:rsidP="00920DD4">
            <w:pPr>
              <w:spacing w:line="240" w:lineRule="auto"/>
              <w:jc w:val="center"/>
              <w:rPr>
                <w:sz w:val="40"/>
              </w:rPr>
            </w:pPr>
            <w:r w:rsidRPr="00920DD4">
              <w:rPr>
                <w:sz w:val="40"/>
              </w:rPr>
              <w:t>Ερώτηση #5</w:t>
            </w:r>
          </w:p>
          <w:tbl>
            <w:tblPr>
              <w:tblpPr w:leftFromText="180" w:rightFromText="180" w:vertAnchor="text" w:horzAnchor="margin" w:tblpY="1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508"/>
              <w:gridCol w:w="3495"/>
            </w:tblGrid>
            <w:tr w:rsidR="00260E93" w:rsidRPr="00920DD4" w:rsidTr="00920DD4">
              <w:trPr>
                <w:trHeight w:val="2542"/>
              </w:trPr>
              <w:tc>
                <w:tcPr>
                  <w:tcW w:w="40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 xml:space="preserve">Ποιο από τα ακόλουθα συμβάλλει ελάχιστα στο </w:t>
                  </w:r>
                  <w:r>
                    <w:rPr>
                      <w:sz w:val="28"/>
                    </w:rPr>
                    <w:t>περιβαλλοντικό</w:t>
                  </w:r>
                  <w:r w:rsidRPr="00920DD4">
                    <w:rPr>
                      <w:sz w:val="28"/>
                    </w:rPr>
                    <w:t xml:space="preserve"> αποτύπωμά σας;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0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Πηγαίνοντας στο σχολείο με λεωφορείο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2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Πηγαίνοντας στο σχολείο με τα πόδια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6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Πηγαίνοντας στα καταστήματα με το αυτοκίνητο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5</w:t>
                  </w:r>
                </w:p>
              </w:tc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  <w:lang w:val="en-US"/>
                    </w:rPr>
                  </w:pPr>
                  <w:r w:rsidRPr="00920DD4">
                    <w:rPr>
                      <w:sz w:val="28"/>
                    </w:rPr>
                    <w:t>Παίρνοντας το αεροπλάνο</w:t>
                  </w:r>
                </w:p>
              </w:tc>
            </w:tr>
          </w:tbl>
          <w:p w:rsidR="00260E93" w:rsidRPr="00920DD4" w:rsidRDefault="00260E93" w:rsidP="00920DD4">
            <w:pPr>
              <w:spacing w:line="240" w:lineRule="auto"/>
            </w:pPr>
          </w:p>
        </w:tc>
        <w:tc>
          <w:tcPr>
            <w:tcW w:w="4261" w:type="dxa"/>
          </w:tcPr>
          <w:p w:rsidR="00260E93" w:rsidRPr="00920DD4" w:rsidRDefault="00260E93" w:rsidP="00920DD4">
            <w:pPr>
              <w:spacing w:line="240" w:lineRule="auto"/>
              <w:jc w:val="center"/>
              <w:rPr>
                <w:sz w:val="40"/>
              </w:rPr>
            </w:pPr>
            <w:r w:rsidRPr="00920DD4">
              <w:rPr>
                <w:sz w:val="40"/>
              </w:rPr>
              <w:t>Ερώτηση #6</w:t>
            </w:r>
          </w:p>
          <w:tbl>
            <w:tblPr>
              <w:tblpPr w:leftFromText="180" w:rightFromText="180" w:vertAnchor="text" w:horzAnchor="margin" w:tblpY="1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570"/>
              <w:gridCol w:w="3460"/>
            </w:tblGrid>
            <w:tr w:rsidR="00260E93" w:rsidRPr="00920DD4" w:rsidTr="00920DD4">
              <w:trPr>
                <w:trHeight w:val="2542"/>
              </w:trPr>
              <w:tc>
                <w:tcPr>
                  <w:tcW w:w="40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Ποιο από τα παρακάτω ΔΕΝ είναι αέριο του θερμοκηπίου;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0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Μεθάνιο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7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Διοξείδιο του Άνθρακα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4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Υδρατμοί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6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Ήλιο</w:t>
                  </w:r>
                </w:p>
              </w:tc>
            </w:tr>
          </w:tbl>
          <w:p w:rsidR="00260E93" w:rsidRPr="00920DD4" w:rsidRDefault="00260E93" w:rsidP="00920DD4">
            <w:pPr>
              <w:spacing w:line="240" w:lineRule="auto"/>
            </w:pPr>
          </w:p>
        </w:tc>
      </w:tr>
      <w:tr w:rsidR="00260E93" w:rsidRPr="00920DD4" w:rsidTr="00920DD4">
        <w:trPr>
          <w:trHeight w:val="5954"/>
        </w:trPr>
        <w:tc>
          <w:tcPr>
            <w:tcW w:w="4261" w:type="dxa"/>
          </w:tcPr>
          <w:p w:rsidR="00260E93" w:rsidRPr="00920DD4" w:rsidRDefault="00260E93" w:rsidP="00920DD4">
            <w:pPr>
              <w:spacing w:line="240" w:lineRule="auto"/>
              <w:jc w:val="center"/>
              <w:rPr>
                <w:sz w:val="40"/>
              </w:rPr>
            </w:pPr>
            <w:r w:rsidRPr="00920DD4">
              <w:rPr>
                <w:sz w:val="40"/>
              </w:rPr>
              <w:t>Ερώτηση #7</w:t>
            </w:r>
          </w:p>
          <w:tbl>
            <w:tblPr>
              <w:tblpPr w:leftFromText="180" w:rightFromText="180" w:vertAnchor="text" w:horzAnchor="margin" w:tblpY="1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582"/>
              <w:gridCol w:w="3421"/>
            </w:tblGrid>
            <w:tr w:rsidR="00260E93" w:rsidRPr="00920DD4" w:rsidTr="00920DD4">
              <w:trPr>
                <w:trHeight w:val="2542"/>
              </w:trPr>
              <w:tc>
                <w:tcPr>
                  <w:tcW w:w="40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Ποια χώρα εκλύει περισσότερο διοξείδιο του άνθρακα;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5</w:t>
                  </w:r>
                </w:p>
              </w:tc>
              <w:tc>
                <w:tcPr>
                  <w:tcW w:w="3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ΗΠΑ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0</w:t>
                  </w:r>
                </w:p>
              </w:tc>
              <w:tc>
                <w:tcPr>
                  <w:tcW w:w="3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Ηνωμένο Βασίλειο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</w:t>
                  </w:r>
                </w:p>
              </w:tc>
              <w:tc>
                <w:tcPr>
                  <w:tcW w:w="3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Κίνα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9</w:t>
                  </w:r>
                </w:p>
              </w:tc>
              <w:tc>
                <w:tcPr>
                  <w:tcW w:w="3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Ρωσία</w:t>
                  </w:r>
                </w:p>
              </w:tc>
            </w:tr>
          </w:tbl>
          <w:p w:rsidR="00260E93" w:rsidRPr="00920DD4" w:rsidRDefault="00260E93" w:rsidP="00920DD4">
            <w:pPr>
              <w:spacing w:line="240" w:lineRule="auto"/>
              <w:jc w:val="center"/>
            </w:pPr>
          </w:p>
        </w:tc>
        <w:tc>
          <w:tcPr>
            <w:tcW w:w="4261" w:type="dxa"/>
          </w:tcPr>
          <w:p w:rsidR="00260E93" w:rsidRPr="00920DD4" w:rsidRDefault="00260E93" w:rsidP="00920DD4">
            <w:pPr>
              <w:spacing w:line="240" w:lineRule="auto"/>
              <w:jc w:val="center"/>
              <w:rPr>
                <w:sz w:val="40"/>
              </w:rPr>
            </w:pPr>
            <w:r w:rsidRPr="00920DD4">
              <w:rPr>
                <w:sz w:val="40"/>
              </w:rPr>
              <w:t>Ερώτηση #8</w:t>
            </w:r>
          </w:p>
          <w:tbl>
            <w:tblPr>
              <w:tblpPr w:leftFromText="180" w:rightFromText="180" w:vertAnchor="text" w:horzAnchor="margin" w:tblpY="145"/>
              <w:tblOverlap w:val="never"/>
              <w:tblW w:w="4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637"/>
              <w:gridCol w:w="3430"/>
            </w:tblGrid>
            <w:tr w:rsidR="00260E93" w:rsidRPr="00920DD4" w:rsidTr="00920DD4">
              <w:trPr>
                <w:trHeight w:val="2542"/>
              </w:trPr>
              <w:tc>
                <w:tcPr>
                  <w:tcW w:w="40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Τι ποσοστό των παγκόσμιων εκπομπών αερίων του θερμοκηπίου εκπέμπει ο τομέας των μεταφορών;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5</w:t>
                  </w:r>
                </w:p>
              </w:tc>
              <w:tc>
                <w:tcPr>
                  <w:tcW w:w="3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14%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6</w:t>
                  </w:r>
                </w:p>
              </w:tc>
              <w:tc>
                <w:tcPr>
                  <w:tcW w:w="3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1%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0</w:t>
                  </w:r>
                </w:p>
              </w:tc>
              <w:tc>
                <w:tcPr>
                  <w:tcW w:w="3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70%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8</w:t>
                  </w:r>
                </w:p>
              </w:tc>
              <w:tc>
                <w:tcPr>
                  <w:tcW w:w="3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33%</w:t>
                  </w:r>
                </w:p>
              </w:tc>
            </w:tr>
          </w:tbl>
          <w:p w:rsidR="00260E93" w:rsidRPr="00920DD4" w:rsidRDefault="00260E93" w:rsidP="00920DD4">
            <w:pPr>
              <w:spacing w:line="240" w:lineRule="auto"/>
            </w:pPr>
          </w:p>
        </w:tc>
      </w:tr>
      <w:tr w:rsidR="00260E93" w:rsidRPr="00920DD4" w:rsidTr="00920DD4">
        <w:trPr>
          <w:trHeight w:val="5954"/>
        </w:trPr>
        <w:tc>
          <w:tcPr>
            <w:tcW w:w="4261" w:type="dxa"/>
          </w:tcPr>
          <w:p w:rsidR="00260E93" w:rsidRPr="00920DD4" w:rsidRDefault="00260E93" w:rsidP="00920DD4">
            <w:pPr>
              <w:spacing w:line="240" w:lineRule="auto"/>
              <w:jc w:val="center"/>
              <w:rPr>
                <w:sz w:val="40"/>
              </w:rPr>
            </w:pPr>
            <w:r w:rsidRPr="00920DD4">
              <w:rPr>
                <w:sz w:val="40"/>
              </w:rPr>
              <w:t>Ερώτηση #9</w:t>
            </w:r>
          </w:p>
          <w:tbl>
            <w:tblPr>
              <w:tblpPr w:leftFromText="180" w:rightFromText="180" w:vertAnchor="text" w:horzAnchor="margin" w:tblpY="1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390"/>
              <w:gridCol w:w="3613"/>
            </w:tblGrid>
            <w:tr w:rsidR="00260E93" w:rsidRPr="00920DD4" w:rsidTr="00920DD4">
              <w:trPr>
                <w:trHeight w:val="2542"/>
              </w:trPr>
              <w:tc>
                <w:tcPr>
                  <w:tcW w:w="400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Ποιος τομέας εκλύει το μεγαλύτερο ποσοστό αερίων του θερμοκηπίου;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0</w:t>
                  </w:r>
                </w:p>
              </w:tc>
              <w:tc>
                <w:tcPr>
                  <w:tcW w:w="36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Μεταφορές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9</w:t>
                  </w:r>
                </w:p>
              </w:tc>
              <w:tc>
                <w:tcPr>
                  <w:tcW w:w="36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Κτήρια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4</w:t>
                  </w:r>
                </w:p>
              </w:tc>
              <w:tc>
                <w:tcPr>
                  <w:tcW w:w="36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Παραγωγή ηλεκτρικής και θερμικής ενέργειας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6</w:t>
                  </w:r>
                </w:p>
              </w:tc>
              <w:tc>
                <w:tcPr>
                  <w:tcW w:w="36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Βιομηχανία</w:t>
                  </w:r>
                </w:p>
              </w:tc>
            </w:tr>
          </w:tbl>
          <w:p w:rsidR="00260E93" w:rsidRPr="00920DD4" w:rsidRDefault="00260E93" w:rsidP="00920DD4">
            <w:pPr>
              <w:tabs>
                <w:tab w:val="left" w:pos="1170"/>
              </w:tabs>
              <w:spacing w:line="240" w:lineRule="auto"/>
            </w:pPr>
          </w:p>
        </w:tc>
        <w:tc>
          <w:tcPr>
            <w:tcW w:w="4261" w:type="dxa"/>
          </w:tcPr>
          <w:p w:rsidR="00260E93" w:rsidRPr="00920DD4" w:rsidRDefault="00260E93" w:rsidP="00920DD4">
            <w:pPr>
              <w:spacing w:line="240" w:lineRule="auto"/>
              <w:jc w:val="center"/>
              <w:rPr>
                <w:sz w:val="40"/>
              </w:rPr>
            </w:pPr>
            <w:r w:rsidRPr="00920DD4">
              <w:rPr>
                <w:sz w:val="40"/>
              </w:rPr>
              <w:t>Ερώτηση #10</w:t>
            </w:r>
          </w:p>
          <w:tbl>
            <w:tblPr>
              <w:tblpPr w:leftFromText="180" w:rightFromText="180" w:vertAnchor="text" w:horzAnchor="margin" w:tblpY="1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405"/>
              <w:gridCol w:w="3625"/>
            </w:tblGrid>
            <w:tr w:rsidR="00260E93" w:rsidRPr="00920DD4" w:rsidTr="00920DD4">
              <w:trPr>
                <w:trHeight w:val="2542"/>
              </w:trPr>
              <w:tc>
                <w:tcPr>
                  <w:tcW w:w="40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Που καταλήγει το μεγαλύτερο ποσοστό του πλαστικού που πετάμε;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1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Σε καύση για παραγωγή ενέργειας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8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Σε ωκεανούς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7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Σε χωματερές</w:t>
                  </w:r>
                </w:p>
              </w:tc>
            </w:tr>
            <w:tr w:rsidR="00260E93" w:rsidRPr="00920DD4" w:rsidTr="00920DD4">
              <w:trPr>
                <w:trHeight w:val="851"/>
              </w:trPr>
              <w:tc>
                <w:tcPr>
                  <w:tcW w:w="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920DD4">
                    <w:rPr>
                      <w:b/>
                      <w:sz w:val="28"/>
                    </w:rPr>
                    <w:t>3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E93" w:rsidRPr="00920DD4" w:rsidRDefault="00260E93" w:rsidP="00920DD4">
                  <w:pPr>
                    <w:spacing w:line="240" w:lineRule="auto"/>
                    <w:rPr>
                      <w:sz w:val="28"/>
                    </w:rPr>
                  </w:pPr>
                  <w:r w:rsidRPr="00920DD4">
                    <w:rPr>
                      <w:sz w:val="28"/>
                    </w:rPr>
                    <w:t>Ανακυκλώνονται</w:t>
                  </w:r>
                </w:p>
              </w:tc>
            </w:tr>
          </w:tbl>
          <w:p w:rsidR="00260E93" w:rsidRPr="00920DD4" w:rsidRDefault="00260E93" w:rsidP="00920DD4">
            <w:pPr>
              <w:spacing w:line="240" w:lineRule="auto"/>
            </w:pPr>
          </w:p>
        </w:tc>
      </w:tr>
    </w:tbl>
    <w:p w:rsidR="00260E93" w:rsidRDefault="00260E93"/>
    <w:sectPr w:rsidR="00260E93" w:rsidSect="003A7C22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E93" w:rsidRDefault="00260E93" w:rsidP="0014529C">
      <w:pPr>
        <w:spacing w:line="240" w:lineRule="auto"/>
      </w:pPr>
      <w:r>
        <w:separator/>
      </w:r>
    </w:p>
  </w:endnote>
  <w:endnote w:type="continuationSeparator" w:id="0">
    <w:p w:rsidR="00260E93" w:rsidRDefault="00260E93" w:rsidP="00145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E93" w:rsidRDefault="00260E93" w:rsidP="0014529C">
      <w:pPr>
        <w:spacing w:line="240" w:lineRule="auto"/>
      </w:pPr>
      <w:r>
        <w:separator/>
      </w:r>
    </w:p>
  </w:footnote>
  <w:footnote w:type="continuationSeparator" w:id="0">
    <w:p w:rsidR="00260E93" w:rsidRDefault="00260E93" w:rsidP="0014529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E93" w:rsidRPr="0014529C" w:rsidRDefault="00260E93" w:rsidP="0014529C">
    <w:pPr>
      <w:pStyle w:val="Header"/>
      <w:jc w:val="center"/>
      <w:rPr>
        <w:sz w:val="28"/>
      </w:rPr>
    </w:pPr>
    <w:r w:rsidRPr="0014529C">
      <w:rPr>
        <w:sz w:val="28"/>
      </w:rPr>
      <w:t>Χρωματόδρομος - Ερωτήσεις Θέμα #____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529C"/>
    <w:rsid w:val="00012D11"/>
    <w:rsid w:val="00013B6B"/>
    <w:rsid w:val="00045EF3"/>
    <w:rsid w:val="0014529C"/>
    <w:rsid w:val="001F38BE"/>
    <w:rsid w:val="001F3909"/>
    <w:rsid w:val="00215C89"/>
    <w:rsid w:val="00235B36"/>
    <w:rsid w:val="00260E93"/>
    <w:rsid w:val="002800C6"/>
    <w:rsid w:val="00307566"/>
    <w:rsid w:val="003426C0"/>
    <w:rsid w:val="003A7C22"/>
    <w:rsid w:val="003E3F47"/>
    <w:rsid w:val="00461A0C"/>
    <w:rsid w:val="005C468D"/>
    <w:rsid w:val="006C380E"/>
    <w:rsid w:val="0070239E"/>
    <w:rsid w:val="00845955"/>
    <w:rsid w:val="008A786A"/>
    <w:rsid w:val="008B1168"/>
    <w:rsid w:val="008E12F2"/>
    <w:rsid w:val="009169E6"/>
    <w:rsid w:val="00920DD4"/>
    <w:rsid w:val="009405D2"/>
    <w:rsid w:val="0098565A"/>
    <w:rsid w:val="009A2C38"/>
    <w:rsid w:val="009B6FF9"/>
    <w:rsid w:val="009F6307"/>
    <w:rsid w:val="00A61DA4"/>
    <w:rsid w:val="00BC148D"/>
    <w:rsid w:val="00C45E14"/>
    <w:rsid w:val="00D37A27"/>
    <w:rsid w:val="00D75F3A"/>
    <w:rsid w:val="00F04F44"/>
    <w:rsid w:val="00FA5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C22"/>
    <w:pPr>
      <w:spacing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4529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14529C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4529C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14529C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4529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416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3</Pages>
  <Words>267</Words>
  <Characters>1443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Ερώτηση #1</dc:title>
  <dc:subject/>
  <dc:creator>VT</dc:creator>
  <cp:keywords/>
  <dc:description/>
  <cp:lastModifiedBy>dimotiko</cp:lastModifiedBy>
  <cp:revision>2</cp:revision>
  <dcterms:created xsi:type="dcterms:W3CDTF">2020-03-10T09:01:00Z</dcterms:created>
  <dcterms:modified xsi:type="dcterms:W3CDTF">2020-03-10T09:01:00Z</dcterms:modified>
</cp:coreProperties>
</file>